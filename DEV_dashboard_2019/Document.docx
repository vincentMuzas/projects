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CE6572">
      <w:pPr>
        <w:pStyle w:val="Titre"/>
      </w:pPr>
      <w:r>
        <w:t>Document</w:t>
      </w:r>
    </w:p>
    <w:p w:rsidR="00C73E22" w:rsidRDefault="00C73E22" w:rsidP="00855982">
      <w:pPr>
        <w:pStyle w:val="Titre1"/>
      </w:pPr>
      <w:r>
        <w:t>Client</w:t>
      </w:r>
    </w:p>
    <w:p w:rsidR="00C73E22" w:rsidRDefault="00372FA7">
      <w:r>
        <w:t>Technologie : AngularJS</w:t>
      </w:r>
    </w:p>
    <w:p w:rsidR="00372FA7" w:rsidRDefault="00372FA7">
      <w:r>
        <w:t>Port : 4</w:t>
      </w:r>
      <w:r w:rsidR="006F0FF5">
        <w:t>2</w:t>
      </w:r>
      <w:r>
        <w:t>00</w:t>
      </w:r>
    </w:p>
    <w:p w:rsidR="00372FA7" w:rsidRDefault="00372FA7">
      <w:r>
        <w:t xml:space="preserve">Méthode de communication avec le back : Routes / API </w:t>
      </w:r>
      <w:proofErr w:type="spellStart"/>
      <w:r>
        <w:t>rest</w:t>
      </w:r>
      <w:proofErr w:type="spellEnd"/>
    </w:p>
    <w:p w:rsidR="00372FA7" w:rsidRPr="00EE0A8A" w:rsidRDefault="00372FA7">
      <w:r w:rsidRPr="00EE0A8A">
        <w:t>Méthode d’authentification : OAuth</w:t>
      </w:r>
      <w:r w:rsidR="006F0FF5">
        <w:t>0</w:t>
      </w:r>
    </w:p>
    <w:p w:rsidR="00372FA7" w:rsidRDefault="00372FA7">
      <w:r w:rsidRPr="00EE0A8A">
        <w:t xml:space="preserve">Architecture : </w:t>
      </w:r>
    </w:p>
    <w:p w:rsidR="00EE0A8A" w:rsidRPr="00EE0A8A" w:rsidRDefault="00EE0A8A">
      <w:r>
        <w:rPr>
          <w:noProof/>
        </w:rPr>
        <w:drawing>
          <wp:anchor distT="0" distB="0" distL="114300" distR="114300" simplePos="0" relativeHeight="251658240" behindDoc="1" locked="0" layoutInCell="1" allowOverlap="1" wp14:anchorId="3EB51A76">
            <wp:simplePos x="0" y="0"/>
            <wp:positionH relativeFrom="column">
              <wp:posOffset>0</wp:posOffset>
            </wp:positionH>
            <wp:positionV relativeFrom="paragraph">
              <wp:posOffset>-2408</wp:posOffset>
            </wp:positionV>
            <wp:extent cx="1423358" cy="6259445"/>
            <wp:effectExtent l="0" t="0" r="5715" b="8255"/>
            <wp:wrapTight wrapText="bothSides">
              <wp:wrapPolygon edited="0">
                <wp:start x="0" y="0"/>
                <wp:lineTo x="0" y="21563"/>
                <wp:lineTo x="21398" y="21563"/>
                <wp:lineTo x="2139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58" cy="625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Dashboard -&gt; Racine du projet</w:t>
      </w:r>
    </w:p>
    <w:p w:rsidR="00EE0A8A" w:rsidRPr="00EE0A8A" w:rsidRDefault="00EE0A8A" w:rsidP="00372FA7">
      <w:pPr>
        <w:spacing w:after="0" w:line="240" w:lineRule="auto"/>
      </w:pPr>
      <w:proofErr w:type="spellStart"/>
      <w:r w:rsidRPr="00EE0A8A">
        <w:t>Node_modules</w:t>
      </w:r>
      <w:proofErr w:type="spellEnd"/>
      <w:r w:rsidRPr="00EE0A8A">
        <w:t xml:space="preserve"> -&gt; </w:t>
      </w:r>
      <w:proofErr w:type="spellStart"/>
      <w:r w:rsidRPr="00EE0A8A">
        <w:t>dependences</w:t>
      </w:r>
      <w:proofErr w:type="spellEnd"/>
      <w:r w:rsidRPr="00EE0A8A">
        <w:t xml:space="preserve"> avec toutes les librairies  </w:t>
      </w: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  <w:r>
        <w:t>App -&gt; Dossier avec notre application</w:t>
      </w: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  <w:r>
        <w:t xml:space="preserve">Components -&gt; </w:t>
      </w:r>
      <w:r w:rsidR="00D744AA">
        <w:t xml:space="preserve"> Dossier avec l’</w:t>
      </w:r>
      <w:proofErr w:type="spellStart"/>
      <w:r w:rsidR="00D744AA">
        <w:t>enssemble</w:t>
      </w:r>
      <w:proofErr w:type="spellEnd"/>
      <w:r w:rsidR="00D744AA">
        <w:t xml:space="preserve"> de nos services / widgets</w:t>
      </w: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  <w:r>
        <w:t>Services -&gt;</w:t>
      </w:r>
      <w:r w:rsidR="00D744AA">
        <w:t xml:space="preserve"> Fonctions membres des </w:t>
      </w:r>
      <w:proofErr w:type="spellStart"/>
      <w:r w:rsidR="00D744AA">
        <w:t>composents</w:t>
      </w:r>
      <w:proofErr w:type="spellEnd"/>
      <w:r>
        <w:t xml:space="preserve"> </w:t>
      </w: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  <w:r>
        <w:t xml:space="preserve">Assets -&gt; </w:t>
      </w:r>
      <w:r w:rsidR="00D744AA">
        <w:t xml:space="preserve"> images, gif,…</w:t>
      </w: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EE0A8A" w:rsidRDefault="00EE0A8A" w:rsidP="00372FA7">
      <w:pPr>
        <w:spacing w:after="0" w:line="240" w:lineRule="auto"/>
      </w:pPr>
    </w:p>
    <w:p w:rsidR="00D744AA" w:rsidRPr="00EE0A8A" w:rsidRDefault="00D744AA" w:rsidP="00372FA7">
      <w:pPr>
        <w:spacing w:after="0" w:line="240" w:lineRule="auto"/>
      </w:pPr>
    </w:p>
    <w:p w:rsidR="00EE0A8A" w:rsidRPr="00EE0A8A" w:rsidRDefault="00EE0A8A" w:rsidP="00372FA7">
      <w:pPr>
        <w:spacing w:after="0" w:line="240" w:lineRule="auto"/>
      </w:pPr>
    </w:p>
    <w:p w:rsidR="00277176" w:rsidRPr="00D744AA" w:rsidRDefault="00277176" w:rsidP="00372FA7">
      <w:pPr>
        <w:spacing w:after="0" w:line="240" w:lineRule="auto"/>
      </w:pPr>
      <w:r w:rsidRPr="00D744AA">
        <w:lastRenderedPageBreak/>
        <w:t xml:space="preserve">Les </w:t>
      </w:r>
      <w:r w:rsidR="007E2AD4" w:rsidRPr="00D744AA">
        <w:t xml:space="preserve">widgets avec </w:t>
      </w:r>
      <w:proofErr w:type="spellStart"/>
      <w:r w:rsidR="007E2AD4" w:rsidRPr="00D744AA">
        <w:t>authentication</w:t>
      </w:r>
      <w:proofErr w:type="spellEnd"/>
      <w:r w:rsidR="007E2AD4" w:rsidRPr="00D744AA">
        <w:t xml:space="preserve"> </w:t>
      </w:r>
      <w:r w:rsidRPr="00D744AA">
        <w:t xml:space="preserve"> : </w:t>
      </w:r>
    </w:p>
    <w:p w:rsidR="00277176" w:rsidRPr="00D744AA" w:rsidRDefault="00277176" w:rsidP="00372FA7">
      <w:pPr>
        <w:spacing w:after="0" w:line="240" w:lineRule="auto"/>
      </w:pPr>
      <w:r w:rsidRPr="00D744AA">
        <w:tab/>
      </w:r>
    </w:p>
    <w:p w:rsidR="00277176" w:rsidRDefault="00277176" w:rsidP="00277176">
      <w:pPr>
        <w:pStyle w:val="Paragraphedeliste"/>
        <w:numPr>
          <w:ilvl w:val="0"/>
          <w:numId w:val="31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Service </w:t>
      </w:r>
      <w:r w:rsidR="003629B8">
        <w:rPr>
          <w:lang w:val="en-GB"/>
        </w:rPr>
        <w:t>RSS</w:t>
      </w:r>
      <w:r>
        <w:rPr>
          <w:lang w:val="en-GB"/>
        </w:rPr>
        <w:t xml:space="preserve"> : </w:t>
      </w:r>
    </w:p>
    <w:p w:rsidR="00277176" w:rsidRDefault="003629B8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>Récupérer une liste d’articles</w:t>
      </w:r>
    </w:p>
    <w:p w:rsidR="003629B8" w:rsidRDefault="003629B8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>Pouvoir cliquer dessus et être redirigé vers la page de l’article</w:t>
      </w:r>
    </w:p>
    <w:p w:rsidR="003629B8" w:rsidRDefault="003629B8" w:rsidP="003629B8">
      <w:pPr>
        <w:pStyle w:val="Paragraphedeliste"/>
        <w:spacing w:after="0" w:line="240" w:lineRule="auto"/>
        <w:ind w:left="1785"/>
      </w:pPr>
    </w:p>
    <w:p w:rsidR="00277176" w:rsidRDefault="003629B8" w:rsidP="00277176">
      <w:pPr>
        <w:pStyle w:val="Paragraphedeliste"/>
        <w:numPr>
          <w:ilvl w:val="0"/>
          <w:numId w:val="31"/>
        </w:numPr>
        <w:spacing w:after="0" w:line="240" w:lineRule="auto"/>
      </w:pPr>
      <w:proofErr w:type="spellStart"/>
      <w:r>
        <w:t>Youtube</w:t>
      </w:r>
      <w:proofErr w:type="spellEnd"/>
      <w:r w:rsidR="00277176">
        <w:t>:</w:t>
      </w:r>
    </w:p>
    <w:p w:rsidR="00277176" w:rsidRDefault="003629B8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>Affiche la dernière vidéo de Nota Bene</w:t>
      </w:r>
    </w:p>
    <w:p w:rsidR="00277176" w:rsidRDefault="003629B8" w:rsidP="00372FA7">
      <w:pPr>
        <w:pStyle w:val="Paragraphedeliste"/>
        <w:numPr>
          <w:ilvl w:val="1"/>
          <w:numId w:val="31"/>
        </w:numPr>
        <w:spacing w:after="0" w:line="240" w:lineRule="auto"/>
      </w:pPr>
      <w:r>
        <w:t>Affiche ces statistiques et des commentaires</w:t>
      </w:r>
    </w:p>
    <w:p w:rsidR="00277176" w:rsidRDefault="00277176" w:rsidP="00277176">
      <w:pPr>
        <w:pStyle w:val="Paragraphedeliste"/>
        <w:spacing w:after="0" w:line="240" w:lineRule="auto"/>
        <w:ind w:left="1785"/>
      </w:pPr>
    </w:p>
    <w:p w:rsidR="00277176" w:rsidRDefault="00277176" w:rsidP="00277176">
      <w:pPr>
        <w:pStyle w:val="Paragraphedeliste"/>
        <w:numPr>
          <w:ilvl w:val="0"/>
          <w:numId w:val="31"/>
        </w:numPr>
        <w:spacing w:after="0" w:line="240" w:lineRule="auto"/>
      </w:pPr>
      <w:r>
        <w:t>Spotify :</w:t>
      </w:r>
    </w:p>
    <w:p w:rsidR="00277176" w:rsidRDefault="003629B8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 xml:space="preserve">Affiche les </w:t>
      </w:r>
      <w:proofErr w:type="spellStart"/>
      <w:r>
        <w:t>tracks</w:t>
      </w:r>
      <w:proofErr w:type="spellEnd"/>
      <w:r>
        <w:t xml:space="preserve"> d’un album</w:t>
      </w:r>
    </w:p>
    <w:p w:rsidR="003629B8" w:rsidRDefault="003629B8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 xml:space="preserve">Jouer une </w:t>
      </w:r>
      <w:proofErr w:type="spellStart"/>
      <w:r>
        <w:t>track</w:t>
      </w:r>
      <w:proofErr w:type="spellEnd"/>
    </w:p>
    <w:p w:rsidR="003629B8" w:rsidRDefault="003629B8" w:rsidP="00277176">
      <w:pPr>
        <w:pStyle w:val="Paragraphedeliste"/>
        <w:numPr>
          <w:ilvl w:val="1"/>
          <w:numId w:val="31"/>
        </w:numPr>
        <w:spacing w:after="0" w:line="240" w:lineRule="auto"/>
      </w:pPr>
      <w:r>
        <w:t>S’abonner à l’artiste</w:t>
      </w:r>
    </w:p>
    <w:p w:rsidR="007E2AD4" w:rsidRPr="00CE4043" w:rsidRDefault="007E2AD4" w:rsidP="007E2AD4">
      <w:pPr>
        <w:spacing w:after="0" w:line="240" w:lineRule="auto"/>
      </w:pPr>
    </w:p>
    <w:p w:rsidR="002E05C7" w:rsidRPr="00CE4043" w:rsidRDefault="002E05C7" w:rsidP="007E2AD4">
      <w:pPr>
        <w:spacing w:after="0" w:line="240" w:lineRule="auto"/>
      </w:pPr>
    </w:p>
    <w:p w:rsidR="007E2AD4" w:rsidRPr="007E2AD4" w:rsidRDefault="007E2AD4" w:rsidP="007E2AD4">
      <w:pPr>
        <w:spacing w:after="0" w:line="240" w:lineRule="auto"/>
        <w:rPr>
          <w:lang w:val="en-GB"/>
        </w:rPr>
      </w:pPr>
      <w:r w:rsidRPr="007E2AD4">
        <w:rPr>
          <w:lang w:val="en-GB"/>
        </w:rPr>
        <w:t xml:space="preserve">Les widgets </w:t>
      </w:r>
      <w:r>
        <w:rPr>
          <w:lang w:val="en-GB"/>
        </w:rPr>
        <w:t>sans</w:t>
      </w:r>
      <w:r w:rsidRPr="007E2AD4">
        <w:rPr>
          <w:lang w:val="en-GB"/>
        </w:rPr>
        <w:t xml:space="preserve"> authentication  : </w:t>
      </w:r>
    </w:p>
    <w:p w:rsidR="007E2AD4" w:rsidRPr="007E2AD4" w:rsidRDefault="007E2AD4" w:rsidP="007E2AD4">
      <w:pPr>
        <w:spacing w:after="0" w:line="240" w:lineRule="auto"/>
        <w:rPr>
          <w:lang w:val="en-GB"/>
        </w:rPr>
      </w:pPr>
    </w:p>
    <w:p w:rsidR="007E2AD4" w:rsidRDefault="007E2AD4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 w:rsidRPr="007E2AD4">
        <w:rPr>
          <w:lang w:val="en-GB"/>
        </w:rPr>
        <w:t xml:space="preserve">Widget </w:t>
      </w:r>
      <w:proofErr w:type="spellStart"/>
      <w:r w:rsidRPr="007E2AD4">
        <w:rPr>
          <w:lang w:val="en-GB"/>
        </w:rPr>
        <w:t>Météo</w:t>
      </w:r>
      <w:proofErr w:type="spellEnd"/>
    </w:p>
    <w:p w:rsidR="007E2AD4" w:rsidRPr="007E2AD4" w:rsidRDefault="007E2AD4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 w:rsidRPr="007E2AD4">
        <w:rPr>
          <w:lang w:val="en-GB"/>
        </w:rPr>
        <w:t xml:space="preserve">Widget </w:t>
      </w:r>
      <w:proofErr w:type="spellStart"/>
      <w:r w:rsidR="00D744AA">
        <w:rPr>
          <w:lang w:val="en-GB"/>
        </w:rPr>
        <w:t>pense</w:t>
      </w:r>
      <w:proofErr w:type="spellEnd"/>
      <w:r w:rsidR="00D744AA">
        <w:rPr>
          <w:lang w:val="en-GB"/>
        </w:rPr>
        <w:t xml:space="preserve">-bête </w:t>
      </w:r>
    </w:p>
    <w:p w:rsidR="007E2AD4" w:rsidRDefault="007E2AD4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 w:rsidRPr="007E2AD4">
        <w:rPr>
          <w:lang w:val="en-GB"/>
        </w:rPr>
        <w:t>Widget google map</w:t>
      </w:r>
    </w:p>
    <w:p w:rsidR="007E2AD4" w:rsidRDefault="007E2AD4" w:rsidP="007E2AD4">
      <w:pPr>
        <w:pStyle w:val="Paragraphedeliste"/>
        <w:numPr>
          <w:ilvl w:val="0"/>
          <w:numId w:val="32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Widget </w:t>
      </w:r>
      <w:proofErr w:type="spellStart"/>
      <w:r w:rsidR="00B97186">
        <w:rPr>
          <w:lang w:val="en-GB"/>
        </w:rPr>
        <w:t>youtube</w:t>
      </w:r>
      <w:proofErr w:type="spellEnd"/>
      <w:r w:rsidR="00B97186">
        <w:rPr>
          <w:lang w:val="en-GB"/>
        </w:rPr>
        <w:t xml:space="preserve"> </w:t>
      </w:r>
    </w:p>
    <w:p w:rsidR="002E05C7" w:rsidRDefault="002E05C7" w:rsidP="002E05C7">
      <w:pPr>
        <w:spacing w:after="0" w:line="240" w:lineRule="auto"/>
        <w:rPr>
          <w:lang w:val="en-GB"/>
        </w:rPr>
      </w:pPr>
    </w:p>
    <w:p w:rsidR="002E05C7" w:rsidRDefault="002E05C7" w:rsidP="002E05C7">
      <w:pPr>
        <w:spacing w:after="0" w:line="240" w:lineRule="auto"/>
        <w:rPr>
          <w:lang w:val="en-GB"/>
        </w:rPr>
      </w:pPr>
      <w:r>
        <w:rPr>
          <w:lang w:val="en-GB"/>
        </w:rPr>
        <w:t xml:space="preserve">Le Timer : </w:t>
      </w:r>
    </w:p>
    <w:p w:rsidR="002E05C7" w:rsidRPr="002E05C7" w:rsidRDefault="002E05C7" w:rsidP="002E05C7">
      <w:pPr>
        <w:spacing w:after="0" w:line="240" w:lineRule="auto"/>
      </w:pPr>
      <w:r w:rsidRPr="00CE4043">
        <w:tab/>
      </w:r>
      <w:r w:rsidRPr="002E05C7">
        <w:t>Toutes les X minutes, c</w:t>
      </w:r>
      <w:r>
        <w:t>hoisi par l’utilisateur, le client, les widgets se mettent à jour.</w:t>
      </w:r>
    </w:p>
    <w:p w:rsidR="00372FA7" w:rsidRPr="002E05C7" w:rsidRDefault="00372FA7" w:rsidP="00372FA7">
      <w:pPr>
        <w:spacing w:after="0" w:line="240" w:lineRule="auto"/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:rsidR="00855982" w:rsidRPr="00CE4043" w:rsidRDefault="00C73E22" w:rsidP="00855982">
      <w:pPr>
        <w:pStyle w:val="Titre1"/>
      </w:pPr>
      <w:r w:rsidRPr="00CE4043">
        <w:t>Serveur</w:t>
      </w:r>
    </w:p>
    <w:p w:rsidR="00855982" w:rsidRDefault="00CE6572" w:rsidP="00CE6572">
      <w:r>
        <w:t xml:space="preserve">Technologie : </w:t>
      </w:r>
      <w:proofErr w:type="spellStart"/>
      <w:r>
        <w:t>NodeJS</w:t>
      </w:r>
      <w:proofErr w:type="spellEnd"/>
    </w:p>
    <w:p w:rsidR="00CE6572" w:rsidRDefault="00CE6572" w:rsidP="00CE6572">
      <w:r>
        <w:t>Port : 8080</w:t>
      </w:r>
    </w:p>
    <w:p w:rsidR="00CE6572" w:rsidRDefault="00CE6572" w:rsidP="00CE6572">
      <w:r>
        <w:t xml:space="preserve">Méthode de communication avec le front : Routes / API </w:t>
      </w:r>
      <w:proofErr w:type="spellStart"/>
      <w:r>
        <w:t>rest</w:t>
      </w:r>
      <w:proofErr w:type="spellEnd"/>
    </w:p>
    <w:p w:rsidR="00CE6572" w:rsidRDefault="00CE6572" w:rsidP="00CE6572">
      <w:r>
        <w:t xml:space="preserve">Méthode authentification : </w:t>
      </w:r>
      <w:proofErr w:type="spellStart"/>
      <w:r>
        <w:t>Token</w:t>
      </w:r>
      <w:proofErr w:type="spellEnd"/>
      <w:r>
        <w:t xml:space="preserve"> ( </w:t>
      </w:r>
      <w:proofErr w:type="spellStart"/>
      <w:r>
        <w:t>username</w:t>
      </w:r>
      <w:proofErr w:type="spellEnd"/>
      <w:r>
        <w:t xml:space="preserve"> / </w:t>
      </w:r>
      <w:proofErr w:type="spellStart"/>
      <w:r>
        <w:t>password</w:t>
      </w:r>
      <w:proofErr w:type="spellEnd"/>
      <w:r>
        <w:t xml:space="preserve"> )</w:t>
      </w:r>
    </w:p>
    <w:p w:rsidR="00CE6572" w:rsidRDefault="00CE6572" w:rsidP="00CE6572">
      <w:r>
        <w:t xml:space="preserve">Liste des routes : </w:t>
      </w:r>
    </w:p>
    <w:p w:rsidR="00F11E63" w:rsidRPr="003140DD" w:rsidRDefault="00F11E63" w:rsidP="00F11E63">
      <w:pPr>
        <w:pStyle w:val="Paragraphedeliste"/>
        <w:numPr>
          <w:ilvl w:val="0"/>
          <w:numId w:val="30"/>
        </w:numPr>
        <w:rPr>
          <w:b/>
          <w:bCs/>
          <w:i/>
          <w:iCs/>
        </w:rPr>
      </w:pPr>
      <w:r w:rsidRPr="003140DD">
        <w:rPr>
          <w:b/>
          <w:bCs/>
          <w:i/>
          <w:iCs/>
        </w:rPr>
        <w:t xml:space="preserve">Route : </w:t>
      </w:r>
    </w:p>
    <w:p w:rsidR="00F11E63" w:rsidRPr="003140DD" w:rsidRDefault="00F11E63" w:rsidP="00F11E63">
      <w:pPr>
        <w:pStyle w:val="Paragraphedeliste"/>
        <w:numPr>
          <w:ilvl w:val="1"/>
          <w:numId w:val="30"/>
        </w:numPr>
        <w:rPr>
          <w:b/>
          <w:bCs/>
          <w:i/>
          <w:iCs/>
        </w:rPr>
      </w:pPr>
      <w:proofErr w:type="spellStart"/>
      <w:r w:rsidRPr="003140DD">
        <w:rPr>
          <w:b/>
          <w:bCs/>
          <w:i/>
          <w:iCs/>
        </w:rPr>
        <w:t>Methode</w:t>
      </w:r>
      <w:proofErr w:type="spellEnd"/>
      <w:r w:rsidRPr="003140DD">
        <w:rPr>
          <w:b/>
          <w:bCs/>
          <w:i/>
          <w:iCs/>
        </w:rPr>
        <w:t xml:space="preserve"> </w:t>
      </w:r>
    </w:p>
    <w:p w:rsidR="00F11E63" w:rsidRPr="003140DD" w:rsidRDefault="00F11E63" w:rsidP="00F11E63">
      <w:pPr>
        <w:pStyle w:val="Paragraphedeliste"/>
        <w:numPr>
          <w:ilvl w:val="2"/>
          <w:numId w:val="30"/>
        </w:numPr>
        <w:rPr>
          <w:b/>
          <w:bCs/>
          <w:i/>
          <w:iCs/>
        </w:rPr>
      </w:pPr>
      <w:r w:rsidRPr="003140DD">
        <w:rPr>
          <w:b/>
          <w:bCs/>
          <w:i/>
          <w:iCs/>
        </w:rPr>
        <w:t>Paramètre</w:t>
      </w:r>
    </w:p>
    <w:p w:rsidR="003140DD" w:rsidRPr="003140DD" w:rsidRDefault="003140DD" w:rsidP="003140DD">
      <w:pPr>
        <w:pStyle w:val="Paragraphedeliste"/>
        <w:numPr>
          <w:ilvl w:val="1"/>
          <w:numId w:val="30"/>
        </w:numPr>
        <w:rPr>
          <w:b/>
          <w:bCs/>
          <w:i/>
          <w:iCs/>
        </w:rPr>
      </w:pPr>
      <w:r w:rsidRPr="003140DD">
        <w:rPr>
          <w:b/>
          <w:bCs/>
          <w:i/>
          <w:iCs/>
        </w:rPr>
        <w:t>Réponse renvoyé</w:t>
      </w:r>
    </w:p>
    <w:p w:rsidR="00F11E63" w:rsidRPr="00F11E63" w:rsidRDefault="00F11E63" w:rsidP="00F11E63">
      <w:pPr>
        <w:pStyle w:val="Paragraphedeliste"/>
        <w:ind w:left="2505"/>
        <w:rPr>
          <w:i/>
          <w:iCs/>
        </w:rPr>
      </w:pPr>
    </w:p>
    <w:p w:rsidR="00CE6572" w:rsidRDefault="00CE6572" w:rsidP="00CE6572">
      <w:pPr>
        <w:pStyle w:val="Paragraphedeliste"/>
        <w:numPr>
          <w:ilvl w:val="0"/>
          <w:numId w:val="30"/>
        </w:numPr>
      </w:pPr>
      <w:proofErr w:type="spellStart"/>
      <w:r>
        <w:t>about.json</w:t>
      </w:r>
      <w:proofErr w:type="spellEnd"/>
      <w:r>
        <w:t xml:space="preserve"> : </w:t>
      </w:r>
    </w:p>
    <w:p w:rsidR="00CE6572" w:rsidRDefault="00CE6572" w:rsidP="00CE6572">
      <w:pPr>
        <w:pStyle w:val="Paragraphedeliste"/>
        <w:numPr>
          <w:ilvl w:val="1"/>
          <w:numId w:val="30"/>
        </w:numPr>
      </w:pPr>
      <w:r>
        <w:t>GET</w:t>
      </w:r>
    </w:p>
    <w:p w:rsidR="00CE6572" w:rsidRDefault="00CE6572" w:rsidP="00CE6572">
      <w:pPr>
        <w:pStyle w:val="Paragraphedeliste"/>
        <w:ind w:left="1785"/>
      </w:pPr>
    </w:p>
    <w:p w:rsidR="00CE6572" w:rsidRDefault="00CE6572" w:rsidP="00CE6572">
      <w:pPr>
        <w:pStyle w:val="Paragraphedeliste"/>
        <w:numPr>
          <w:ilvl w:val="0"/>
          <w:numId w:val="30"/>
        </w:numPr>
      </w:pPr>
      <w:r>
        <w:t>Login :</w:t>
      </w:r>
    </w:p>
    <w:p w:rsidR="00CE6572" w:rsidRDefault="00CE6572" w:rsidP="00CE6572">
      <w:pPr>
        <w:pStyle w:val="Paragraphedeliste"/>
        <w:numPr>
          <w:ilvl w:val="1"/>
          <w:numId w:val="30"/>
        </w:numPr>
      </w:pPr>
      <w:r>
        <w:t>POST :</w:t>
      </w:r>
    </w:p>
    <w:p w:rsidR="00CE6572" w:rsidRDefault="00CE6572" w:rsidP="00CE6572">
      <w:pPr>
        <w:pStyle w:val="Paragraphedeliste"/>
        <w:numPr>
          <w:ilvl w:val="2"/>
          <w:numId w:val="30"/>
        </w:numPr>
      </w:pPr>
      <w:proofErr w:type="spellStart"/>
      <w:r>
        <w:t>Username</w:t>
      </w:r>
      <w:proofErr w:type="spellEnd"/>
    </w:p>
    <w:p w:rsidR="00CE6572" w:rsidRDefault="00CE6572" w:rsidP="00CE6572">
      <w:pPr>
        <w:pStyle w:val="Paragraphedeliste"/>
        <w:numPr>
          <w:ilvl w:val="2"/>
          <w:numId w:val="30"/>
        </w:numPr>
      </w:pPr>
      <w:proofErr w:type="spellStart"/>
      <w:r>
        <w:t>Password</w:t>
      </w:r>
      <w:proofErr w:type="spellEnd"/>
    </w:p>
    <w:p w:rsidR="00F11E63" w:rsidRDefault="00CE6572" w:rsidP="003140DD">
      <w:pPr>
        <w:pStyle w:val="Paragraphedeliste"/>
        <w:numPr>
          <w:ilvl w:val="2"/>
          <w:numId w:val="30"/>
        </w:numPr>
      </w:pPr>
      <w:r>
        <w:lastRenderedPageBreak/>
        <w:t>Réponse</w:t>
      </w:r>
      <w:r w:rsidR="00F11E63">
        <w:t> :</w:t>
      </w:r>
    </w:p>
    <w:p w:rsidR="00CE6572" w:rsidRDefault="00CE6572" w:rsidP="003140DD">
      <w:pPr>
        <w:pStyle w:val="Paragraphedeliste"/>
        <w:numPr>
          <w:ilvl w:val="3"/>
          <w:numId w:val="30"/>
        </w:numPr>
      </w:pPr>
      <w:r>
        <w:t xml:space="preserve"> </w:t>
      </w:r>
      <w:proofErr w:type="spellStart"/>
      <w:r>
        <w:t>token</w:t>
      </w:r>
      <w:proofErr w:type="spellEnd"/>
      <w:r>
        <w:t xml:space="preserve"> ( sauvegardé en cookie )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>Erreur 400 ( login invalide )</w:t>
      </w:r>
    </w:p>
    <w:p w:rsidR="00CE6572" w:rsidRDefault="003140DD" w:rsidP="003140DD">
      <w:pPr>
        <w:pStyle w:val="Paragraphedeliste"/>
        <w:numPr>
          <w:ilvl w:val="1"/>
          <w:numId w:val="30"/>
        </w:numPr>
      </w:pPr>
      <w:r>
        <w:t>DELETE /</w:t>
      </w:r>
      <w:proofErr w:type="spellStart"/>
      <w:r>
        <w:t>account</w:t>
      </w:r>
      <w:proofErr w:type="spellEnd"/>
      <w:r>
        <w:t xml:space="preserve"> :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  <w:r>
        <w:t xml:space="preserve">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>Réponse :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300, OK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400, NOK</w:t>
      </w:r>
    </w:p>
    <w:p w:rsidR="00B60FB3" w:rsidRDefault="00B60FB3" w:rsidP="00B60FB3">
      <w:pPr>
        <w:pStyle w:val="Paragraphedeliste"/>
        <w:numPr>
          <w:ilvl w:val="0"/>
          <w:numId w:val="30"/>
        </w:numPr>
      </w:pPr>
      <w:proofErr w:type="spellStart"/>
      <w:r>
        <w:t>Logout</w:t>
      </w:r>
      <w:proofErr w:type="spellEnd"/>
      <w:r>
        <w:t xml:space="preserve"> : </w:t>
      </w:r>
    </w:p>
    <w:p w:rsidR="00B60FB3" w:rsidRDefault="00B60FB3" w:rsidP="00B60FB3">
      <w:pPr>
        <w:pStyle w:val="Paragraphedeliste"/>
        <w:numPr>
          <w:ilvl w:val="1"/>
          <w:numId w:val="30"/>
        </w:numPr>
      </w:pPr>
      <w:r>
        <w:t xml:space="preserve">POST : </w:t>
      </w:r>
    </w:p>
    <w:p w:rsidR="00B60FB3" w:rsidRDefault="00B60FB3" w:rsidP="00B60FB3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</w:p>
    <w:p w:rsidR="00B60FB3" w:rsidRDefault="00B60FB3" w:rsidP="00B60FB3">
      <w:pPr>
        <w:pStyle w:val="Paragraphedeliste"/>
        <w:numPr>
          <w:ilvl w:val="2"/>
          <w:numId w:val="30"/>
        </w:numPr>
      </w:pPr>
      <w:r>
        <w:t>Réponse :</w:t>
      </w:r>
    </w:p>
    <w:p w:rsidR="00B60FB3" w:rsidRDefault="00B60FB3" w:rsidP="00B60FB3">
      <w:pPr>
        <w:pStyle w:val="Paragraphedeliste"/>
        <w:numPr>
          <w:ilvl w:val="3"/>
          <w:numId w:val="30"/>
        </w:numPr>
      </w:pPr>
      <w:r>
        <w:t>300, OK</w:t>
      </w:r>
    </w:p>
    <w:p w:rsidR="00B60FB3" w:rsidRDefault="00B60FB3" w:rsidP="00B60FB3">
      <w:pPr>
        <w:pStyle w:val="Paragraphedeliste"/>
        <w:numPr>
          <w:ilvl w:val="3"/>
          <w:numId w:val="30"/>
        </w:numPr>
      </w:pPr>
      <w:r>
        <w:t>400, NOK</w:t>
      </w:r>
    </w:p>
    <w:p w:rsidR="00CE6572" w:rsidRDefault="00CE6572" w:rsidP="00CE6572">
      <w:pPr>
        <w:pStyle w:val="Paragraphedeliste"/>
        <w:numPr>
          <w:ilvl w:val="0"/>
          <w:numId w:val="30"/>
        </w:numPr>
      </w:pPr>
      <w:proofErr w:type="spellStart"/>
      <w:r>
        <w:t>Register</w:t>
      </w:r>
      <w:proofErr w:type="spellEnd"/>
      <w:r>
        <w:t> :</w:t>
      </w:r>
    </w:p>
    <w:p w:rsidR="00CE6572" w:rsidRDefault="00CE6572" w:rsidP="00CE6572">
      <w:pPr>
        <w:pStyle w:val="Paragraphedeliste"/>
        <w:numPr>
          <w:ilvl w:val="1"/>
          <w:numId w:val="30"/>
        </w:numPr>
      </w:pPr>
      <w:r>
        <w:t>POST :</w:t>
      </w:r>
    </w:p>
    <w:p w:rsidR="00CE6572" w:rsidRDefault="00CE6572" w:rsidP="00CE6572">
      <w:pPr>
        <w:pStyle w:val="Paragraphedeliste"/>
        <w:numPr>
          <w:ilvl w:val="2"/>
          <w:numId w:val="30"/>
        </w:numPr>
      </w:pPr>
      <w:proofErr w:type="spellStart"/>
      <w:r>
        <w:t>Username</w:t>
      </w:r>
      <w:proofErr w:type="spellEnd"/>
    </w:p>
    <w:p w:rsidR="00CE6572" w:rsidRDefault="00F11E63" w:rsidP="00CE6572">
      <w:pPr>
        <w:pStyle w:val="Paragraphedeliste"/>
        <w:numPr>
          <w:ilvl w:val="2"/>
          <w:numId w:val="30"/>
        </w:numPr>
      </w:pPr>
      <w:proofErr w:type="spellStart"/>
      <w:r>
        <w:t>P</w:t>
      </w:r>
      <w:r w:rsidR="00CE6572">
        <w:t>assword</w:t>
      </w:r>
      <w:proofErr w:type="spellEnd"/>
    </w:p>
    <w:p w:rsidR="00CE6572" w:rsidRDefault="00F11E63" w:rsidP="003140DD">
      <w:pPr>
        <w:pStyle w:val="Paragraphedeliste"/>
        <w:numPr>
          <w:ilvl w:val="2"/>
          <w:numId w:val="30"/>
        </w:numPr>
      </w:pPr>
      <w:r>
        <w:t>Réponse :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>300 , utilisateur créé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>400 , utilisateur déjà existant</w:t>
      </w:r>
    </w:p>
    <w:p w:rsidR="00F11E63" w:rsidRDefault="00F11E63" w:rsidP="00F11E63">
      <w:pPr>
        <w:pStyle w:val="Paragraphedeliste"/>
        <w:ind w:left="2505"/>
      </w:pPr>
    </w:p>
    <w:p w:rsidR="00F11E63" w:rsidRDefault="00F11E63" w:rsidP="00F11E63">
      <w:pPr>
        <w:pStyle w:val="Paragraphedeliste"/>
        <w:numPr>
          <w:ilvl w:val="0"/>
          <w:numId w:val="30"/>
        </w:numPr>
      </w:pPr>
      <w:r>
        <w:t>Services &amp; Widget :</w:t>
      </w:r>
    </w:p>
    <w:p w:rsidR="00F11E63" w:rsidRDefault="00F11E63" w:rsidP="00F11E63">
      <w:pPr>
        <w:pStyle w:val="Paragraphedeliste"/>
        <w:numPr>
          <w:ilvl w:val="1"/>
          <w:numId w:val="30"/>
        </w:numPr>
      </w:pPr>
      <w:r>
        <w:t xml:space="preserve">POST : </w:t>
      </w:r>
    </w:p>
    <w:p w:rsidR="00F11E63" w:rsidRDefault="00F11E63" w:rsidP="00F11E63">
      <w:pPr>
        <w:pStyle w:val="Paragraphedeliste"/>
        <w:numPr>
          <w:ilvl w:val="2"/>
          <w:numId w:val="30"/>
        </w:numPr>
      </w:pPr>
      <w:r>
        <w:t xml:space="preserve">Id de service </w:t>
      </w:r>
    </w:p>
    <w:p w:rsidR="00F11E63" w:rsidRDefault="00F11E63" w:rsidP="00F11E63">
      <w:pPr>
        <w:pStyle w:val="Paragraphedeliste"/>
        <w:numPr>
          <w:ilvl w:val="2"/>
          <w:numId w:val="30"/>
        </w:numPr>
      </w:pPr>
      <w:r>
        <w:t>Paramètres optionnels</w:t>
      </w:r>
    </w:p>
    <w:p w:rsidR="00F11E63" w:rsidRDefault="00F11E63" w:rsidP="003140DD">
      <w:pPr>
        <w:pStyle w:val="Paragraphedeliste"/>
        <w:numPr>
          <w:ilvl w:val="2"/>
          <w:numId w:val="30"/>
        </w:numPr>
      </w:pPr>
      <w:r>
        <w:t xml:space="preserve">Réponse : 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 xml:space="preserve">300, OK + id de widget </w:t>
      </w:r>
    </w:p>
    <w:p w:rsidR="00F11E63" w:rsidRDefault="00F11E63" w:rsidP="003140DD">
      <w:pPr>
        <w:pStyle w:val="Paragraphedeliste"/>
        <w:numPr>
          <w:ilvl w:val="3"/>
          <w:numId w:val="30"/>
        </w:numPr>
      </w:pPr>
      <w:r>
        <w:t>400, NOK</w:t>
      </w:r>
    </w:p>
    <w:p w:rsidR="003140DD" w:rsidRDefault="003140DD" w:rsidP="003140DD">
      <w:pPr>
        <w:pStyle w:val="Paragraphedeliste"/>
        <w:numPr>
          <w:ilvl w:val="1"/>
          <w:numId w:val="30"/>
        </w:numPr>
      </w:pPr>
      <w:r>
        <w:t>GET : 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  <w:r>
        <w:t xml:space="preserve">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>Réponses :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 xml:space="preserve">Widgets avec leurs id </w:t>
      </w:r>
      <w:proofErr w:type="spellStart"/>
      <w:r>
        <w:t>ect</w:t>
      </w:r>
      <w:proofErr w:type="spellEnd"/>
      <w:r>
        <w:t>…</w:t>
      </w:r>
    </w:p>
    <w:p w:rsidR="003140DD" w:rsidRDefault="003140DD" w:rsidP="003140DD">
      <w:pPr>
        <w:pStyle w:val="Paragraphedeliste"/>
        <w:ind w:left="2505"/>
      </w:pPr>
    </w:p>
    <w:p w:rsidR="003140DD" w:rsidRDefault="003140DD" w:rsidP="003140DD">
      <w:pPr>
        <w:pStyle w:val="Paragraphedeliste"/>
        <w:numPr>
          <w:ilvl w:val="1"/>
          <w:numId w:val="30"/>
        </w:numPr>
      </w:pPr>
      <w:r>
        <w:t>UPDATE :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  <w:r>
        <w:t xml:space="preserve">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Id_widget</w:t>
      </w:r>
      <w:proofErr w:type="spellEnd"/>
      <w:r>
        <w:t xml:space="preserve">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 xml:space="preserve">Paramètres 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 xml:space="preserve">Réponse : 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300, OK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400, NOK</w:t>
      </w:r>
    </w:p>
    <w:p w:rsidR="003140DD" w:rsidRDefault="003140DD" w:rsidP="003140DD">
      <w:pPr>
        <w:pStyle w:val="Paragraphedeliste"/>
        <w:numPr>
          <w:ilvl w:val="1"/>
          <w:numId w:val="30"/>
        </w:numPr>
      </w:pPr>
      <w:r>
        <w:t>DELETE :</w:t>
      </w:r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Token</w:t>
      </w:r>
      <w:proofErr w:type="spellEnd"/>
    </w:p>
    <w:p w:rsidR="003140DD" w:rsidRDefault="003140DD" w:rsidP="003140DD">
      <w:pPr>
        <w:pStyle w:val="Paragraphedeliste"/>
        <w:numPr>
          <w:ilvl w:val="2"/>
          <w:numId w:val="30"/>
        </w:numPr>
      </w:pPr>
      <w:proofErr w:type="spellStart"/>
      <w:r>
        <w:t>Id_widget</w:t>
      </w:r>
      <w:proofErr w:type="spellEnd"/>
    </w:p>
    <w:p w:rsidR="003140DD" w:rsidRDefault="003140DD" w:rsidP="003140DD">
      <w:pPr>
        <w:pStyle w:val="Paragraphedeliste"/>
        <w:numPr>
          <w:ilvl w:val="2"/>
          <w:numId w:val="30"/>
        </w:numPr>
      </w:pPr>
      <w:r>
        <w:t xml:space="preserve">Réponse : 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300, OK</w:t>
      </w:r>
    </w:p>
    <w:p w:rsidR="003140DD" w:rsidRDefault="003140DD" w:rsidP="003140DD">
      <w:pPr>
        <w:pStyle w:val="Paragraphedeliste"/>
        <w:numPr>
          <w:ilvl w:val="3"/>
          <w:numId w:val="30"/>
        </w:numPr>
      </w:pPr>
      <w:r>
        <w:t>400, NOK</w:t>
      </w:r>
    </w:p>
    <w:p w:rsidR="003140DD" w:rsidRDefault="003140DD" w:rsidP="003140DD">
      <w:pPr>
        <w:pStyle w:val="Paragraphedeliste"/>
        <w:ind w:left="2505"/>
      </w:pPr>
    </w:p>
    <w:p w:rsidR="00F11E63" w:rsidRDefault="00AE2AB5" w:rsidP="00AE2AB5">
      <w:r>
        <w:t xml:space="preserve">Architecture du projet : </w:t>
      </w:r>
    </w:p>
    <w:p w:rsidR="00AE2AB5" w:rsidRDefault="00AE2AB5" w:rsidP="00AE2AB5">
      <w:pPr>
        <w:pStyle w:val="Paragraphedeliste"/>
        <w:numPr>
          <w:ilvl w:val="0"/>
          <w:numId w:val="30"/>
        </w:numPr>
      </w:pPr>
      <w:r>
        <w:t>Class Main</w:t>
      </w:r>
    </w:p>
    <w:p w:rsidR="00AE2AB5" w:rsidRDefault="00AE2AB5" w:rsidP="00AE2AB5">
      <w:pPr>
        <w:pStyle w:val="Paragraphedeliste"/>
        <w:numPr>
          <w:ilvl w:val="0"/>
          <w:numId w:val="30"/>
        </w:numPr>
      </w:pPr>
      <w:r>
        <w:t xml:space="preserve">Class  </w:t>
      </w:r>
      <w:proofErr w:type="spellStart"/>
      <w:r>
        <w:t>Account</w:t>
      </w:r>
      <w:proofErr w:type="spellEnd"/>
    </w:p>
    <w:p w:rsidR="00CE4043" w:rsidRDefault="00AE2AB5" w:rsidP="00CE4043">
      <w:pPr>
        <w:pStyle w:val="Paragraphedeliste"/>
        <w:numPr>
          <w:ilvl w:val="0"/>
          <w:numId w:val="30"/>
        </w:numPr>
      </w:pPr>
      <w:r>
        <w:t xml:space="preserve">Class Widgets </w:t>
      </w:r>
    </w:p>
    <w:p w:rsidR="00CE4043" w:rsidRDefault="00CE4043" w:rsidP="00CE4043"/>
    <w:p w:rsidR="008B1D1E" w:rsidRDefault="008B1D1E" w:rsidP="008B1D1E">
      <w:pPr>
        <w:ind w:left="2832" w:firstLine="708"/>
      </w:pPr>
    </w:p>
    <w:p w:rsidR="008B1D1E" w:rsidRDefault="008B1D1E" w:rsidP="008B1D1E">
      <w:pPr>
        <w:pStyle w:val="Titre2"/>
        <w:ind w:left="2124" w:firstLine="708"/>
      </w:pPr>
      <w:r>
        <w:t xml:space="preserve">Oauth2.0 avec Spotify : </w:t>
      </w:r>
    </w:p>
    <w:p w:rsidR="008B1D1E" w:rsidRDefault="008B1D1E" w:rsidP="00CE4043">
      <w:r>
        <w:rPr>
          <w:noProof/>
        </w:rPr>
        <w:drawing>
          <wp:inline distT="0" distB="0" distL="0" distR="0" wp14:anchorId="6F571CFD" wp14:editId="6DDD334C">
            <wp:extent cx="5732145" cy="17907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AA" w:rsidRPr="003629B8" w:rsidRDefault="00D744AA" w:rsidP="00D744AA">
      <w:pPr>
        <w:pStyle w:val="Titre1"/>
        <w:rPr>
          <w:lang w:val="en-GB"/>
        </w:rPr>
      </w:pPr>
      <w:r w:rsidRPr="003629B8">
        <w:rPr>
          <w:lang w:val="en-GB"/>
        </w:rPr>
        <w:t>MOCKS-UP</w:t>
      </w:r>
    </w:p>
    <w:p w:rsidR="00D744AA" w:rsidRPr="003629B8" w:rsidRDefault="00D744AA" w:rsidP="00D744AA">
      <w:pPr>
        <w:rPr>
          <w:lang w:val="en-GB"/>
        </w:rPr>
      </w:pPr>
      <w:r w:rsidRPr="003629B8">
        <w:rPr>
          <w:lang w:val="en-GB"/>
        </w:rPr>
        <w:t>Page Login/Register :</w:t>
      </w:r>
    </w:p>
    <w:p w:rsidR="00D744AA" w:rsidRDefault="00D744AA" w:rsidP="00D744AA">
      <w:r>
        <w:rPr>
          <w:noProof/>
        </w:rPr>
        <w:drawing>
          <wp:inline distT="0" distB="0" distL="0" distR="0" wp14:anchorId="07727673" wp14:editId="31C03337">
            <wp:extent cx="5732145" cy="333756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AA" w:rsidRDefault="00D744AA" w:rsidP="00D744AA">
      <w:r>
        <w:rPr>
          <w:noProof/>
        </w:rPr>
        <w:lastRenderedPageBreak/>
        <w:drawing>
          <wp:inline distT="0" distB="0" distL="0" distR="0" wp14:anchorId="444CA9AD" wp14:editId="4DAB843B">
            <wp:extent cx="5732145" cy="3803650"/>
            <wp:effectExtent l="0" t="0" r="190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AA" w:rsidRDefault="00D744AA" w:rsidP="00D744AA"/>
    <w:p w:rsidR="00D744AA" w:rsidRDefault="00D744AA" w:rsidP="00D744AA">
      <w:r>
        <w:t xml:space="preserve">Une fois le client Log, celui-ci est redirigé vers la pages des services : </w:t>
      </w:r>
    </w:p>
    <w:p w:rsidR="00D744AA" w:rsidRDefault="00D744AA" w:rsidP="00D744AA">
      <w:r>
        <w:rPr>
          <w:noProof/>
        </w:rPr>
        <w:drawing>
          <wp:inline distT="0" distB="0" distL="0" distR="0" wp14:anchorId="218C12F8" wp14:editId="5AC2199E">
            <wp:extent cx="4429125" cy="434522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712" cy="4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AA" w:rsidRDefault="00D744AA" w:rsidP="00D744AA"/>
    <w:p w:rsidR="00D744AA" w:rsidRDefault="00D744AA" w:rsidP="00D744AA">
      <w:r>
        <w:t xml:space="preserve">Une fois les services choisis, le client les sauvegardes et est redirigé vers la page Home : </w:t>
      </w:r>
    </w:p>
    <w:p w:rsidR="00D744AA" w:rsidRDefault="00D744AA" w:rsidP="00D744AA">
      <w:pPr>
        <w:pStyle w:val="Paragraphedeliste"/>
        <w:numPr>
          <w:ilvl w:val="0"/>
          <w:numId w:val="30"/>
        </w:numPr>
      </w:pPr>
      <w:r>
        <w:t xml:space="preserve">Avant de pouvoir accéder au </w:t>
      </w:r>
      <w:proofErr w:type="spellStart"/>
      <w:r>
        <w:t>dashboard</w:t>
      </w:r>
      <w:proofErr w:type="spellEnd"/>
      <w:r>
        <w:t xml:space="preserve">, il doit saisir un temps de rafraîchissement : </w:t>
      </w:r>
    </w:p>
    <w:p w:rsidR="00D744AA" w:rsidRDefault="00D744AA" w:rsidP="00D744AA">
      <w:pPr>
        <w:pStyle w:val="Paragraphedeliste"/>
        <w:ind w:left="1065"/>
      </w:pPr>
      <w:r>
        <w:rPr>
          <w:noProof/>
        </w:rPr>
        <w:drawing>
          <wp:inline distT="0" distB="0" distL="0" distR="0" wp14:anchorId="1BE31F59" wp14:editId="437678DF">
            <wp:extent cx="4295775" cy="16954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44AA" w:rsidRDefault="00D744AA" w:rsidP="00D744AA">
      <w:pPr>
        <w:pStyle w:val="Paragraphedeliste"/>
        <w:ind w:left="1065"/>
      </w:pPr>
    </w:p>
    <w:p w:rsidR="00D744AA" w:rsidRDefault="00D744AA" w:rsidP="00D744AA">
      <w:pPr>
        <w:pStyle w:val="Paragraphedeliste"/>
        <w:numPr>
          <w:ilvl w:val="0"/>
          <w:numId w:val="30"/>
        </w:numPr>
      </w:pPr>
      <w:r>
        <w:t xml:space="preserve">Et peut ensuite voir les widgets : </w:t>
      </w:r>
    </w:p>
    <w:p w:rsidR="00D744AA" w:rsidRDefault="00D744AA" w:rsidP="00D744AA">
      <w:r>
        <w:rPr>
          <w:noProof/>
        </w:rPr>
        <w:drawing>
          <wp:inline distT="0" distB="0" distL="0" distR="0" wp14:anchorId="6DFB70E3" wp14:editId="6176DBCE">
            <wp:extent cx="5403127" cy="5610225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4354" cy="56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AA" w:rsidRDefault="00D744AA" w:rsidP="00D744AA"/>
    <w:p w:rsidR="00D744AA" w:rsidRDefault="00D744AA" w:rsidP="00D744AA">
      <w:r>
        <w:lastRenderedPageBreak/>
        <w:t xml:space="preserve">S’il le souhaite il peux accéder aux services unique tel que </w:t>
      </w:r>
      <w:proofErr w:type="spellStart"/>
      <w:r>
        <w:t>Youtube</w:t>
      </w:r>
      <w:proofErr w:type="spellEnd"/>
      <w:r>
        <w:t xml:space="preserve"> par exemple, où il ne verra que ce services et non les autres  : </w:t>
      </w:r>
    </w:p>
    <w:p w:rsidR="00D744AA" w:rsidRDefault="00D744AA" w:rsidP="00D744AA">
      <w:r>
        <w:rPr>
          <w:noProof/>
        </w:rPr>
        <w:drawing>
          <wp:inline distT="0" distB="0" distL="0" distR="0" wp14:anchorId="1E5746BF" wp14:editId="7AD82732">
            <wp:extent cx="5732145" cy="5535295"/>
            <wp:effectExtent l="0" t="0" r="1905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AA" w:rsidRPr="00D744AA" w:rsidRDefault="00D744AA" w:rsidP="00D744AA">
      <w:bookmarkStart w:id="0" w:name="_GoBack"/>
      <w:bookmarkEnd w:id="0"/>
    </w:p>
    <w:sectPr w:rsidR="00D744AA" w:rsidRPr="00D744AA" w:rsidSect="00855982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38D" w:rsidRDefault="0073238D" w:rsidP="00855982">
      <w:pPr>
        <w:spacing w:after="0" w:line="240" w:lineRule="auto"/>
      </w:pPr>
      <w:r>
        <w:separator/>
      </w:r>
    </w:p>
  </w:endnote>
  <w:endnote w:type="continuationSeparator" w:id="0">
    <w:p w:rsidR="0073238D" w:rsidRDefault="0073238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E63" w:rsidRDefault="00F11E6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38D" w:rsidRDefault="0073238D" w:rsidP="00855982">
      <w:pPr>
        <w:spacing w:after="0" w:line="240" w:lineRule="auto"/>
      </w:pPr>
      <w:r>
        <w:separator/>
      </w:r>
    </w:p>
  </w:footnote>
  <w:footnote w:type="continuationSeparator" w:id="0">
    <w:p w:rsidR="0073238D" w:rsidRDefault="0073238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2423DA"/>
    <w:multiLevelType w:val="hybridMultilevel"/>
    <w:tmpl w:val="D1D8E2E2"/>
    <w:lvl w:ilvl="0" w:tplc="C924EC1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4252A25"/>
    <w:multiLevelType w:val="hybridMultilevel"/>
    <w:tmpl w:val="261C5FD4"/>
    <w:lvl w:ilvl="0" w:tplc="A5EE2AC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164B1C"/>
    <w:multiLevelType w:val="hybridMultilevel"/>
    <w:tmpl w:val="0F64E1F4"/>
    <w:lvl w:ilvl="0" w:tplc="EA404F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7"/>
  </w:num>
  <w:num w:numId="31">
    <w:abstractNumId w:val="1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72"/>
    <w:rsid w:val="000F68D2"/>
    <w:rsid w:val="001A1057"/>
    <w:rsid w:val="001D4362"/>
    <w:rsid w:val="00277176"/>
    <w:rsid w:val="002C6CE0"/>
    <w:rsid w:val="002E05C7"/>
    <w:rsid w:val="003140DD"/>
    <w:rsid w:val="003629B8"/>
    <w:rsid w:val="00372FA7"/>
    <w:rsid w:val="005146BE"/>
    <w:rsid w:val="00620954"/>
    <w:rsid w:val="00644EC6"/>
    <w:rsid w:val="006848E5"/>
    <w:rsid w:val="006D2C22"/>
    <w:rsid w:val="006F0FF5"/>
    <w:rsid w:val="0073238D"/>
    <w:rsid w:val="007833A7"/>
    <w:rsid w:val="007E2AD4"/>
    <w:rsid w:val="00855982"/>
    <w:rsid w:val="008B1D1E"/>
    <w:rsid w:val="00913487"/>
    <w:rsid w:val="009238CC"/>
    <w:rsid w:val="00947A93"/>
    <w:rsid w:val="009659BB"/>
    <w:rsid w:val="009F23B5"/>
    <w:rsid w:val="00A10484"/>
    <w:rsid w:val="00AE2AB5"/>
    <w:rsid w:val="00B60FB3"/>
    <w:rsid w:val="00B97186"/>
    <w:rsid w:val="00BA0ED5"/>
    <w:rsid w:val="00C73E22"/>
    <w:rsid w:val="00CE4043"/>
    <w:rsid w:val="00CE6572"/>
    <w:rsid w:val="00D744AA"/>
    <w:rsid w:val="00EC1544"/>
    <w:rsid w:val="00EE0A8A"/>
    <w:rsid w:val="00EF065F"/>
    <w:rsid w:val="00F0225C"/>
    <w:rsid w:val="00F11E63"/>
    <w:rsid w:val="00F24F1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EE50"/>
  <w15:chartTrackingRefBased/>
  <w15:docId w15:val="{125A95EB-187E-434B-B05F-E696F9EA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phedeliste">
    <w:name w:val="List Paragraph"/>
    <w:basedOn w:val="Normal"/>
    <w:uiPriority w:val="34"/>
    <w:unhideWhenUsed/>
    <w:qFormat/>
    <w:rsid w:val="00CE657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F0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N311\AppData\Roaming\Microsoft\Templates\Conception%20Rapport%20(vierge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0</TotalTime>
  <Pages>7</Pages>
  <Words>368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Nunes</dc:creator>
  <cp:lastModifiedBy>Thomas Nunes</cp:lastModifiedBy>
  <cp:revision>24</cp:revision>
  <dcterms:created xsi:type="dcterms:W3CDTF">2020-04-07T15:45:00Z</dcterms:created>
  <dcterms:modified xsi:type="dcterms:W3CDTF">2020-04-26T10:51:00Z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